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411" w:rsidRDefault="00972FE8" w:rsidP="00E510A1">
      <w:pPr>
        <w:pStyle w:val="Heading1"/>
      </w:pPr>
      <w:r>
        <w:t>Project Name Goes Here</w:t>
      </w:r>
    </w:p>
    <w:p w:rsidR="00E510A1" w:rsidRDefault="00E510A1" w:rsidP="00ED6726">
      <w:pPr>
        <w:pStyle w:val="Heading3"/>
      </w:pPr>
      <w:r>
        <w:t>Communication Brief v.1</w:t>
      </w:r>
      <w:r w:rsidR="00972FE8">
        <w:t xml:space="preserve"> </w:t>
      </w:r>
      <w:r w:rsidR="00972FE8" w:rsidRPr="007C26CA">
        <w:rPr>
          <w:rStyle w:val="SubtleEmphasis"/>
        </w:rPr>
        <w:sym w:font="Wingdings" w:char="F0DF"/>
      </w:r>
      <w:r w:rsidR="00972FE8" w:rsidRPr="007C26CA">
        <w:rPr>
          <w:rStyle w:val="SubtleEmphasis"/>
        </w:rPr>
        <w:t>make sure to update version numbers</w:t>
      </w:r>
    </w:p>
    <w:p w:rsidR="00972FE8" w:rsidRPr="00972FE8" w:rsidRDefault="00972FE8" w:rsidP="00972FE8">
      <w:pPr>
        <w:rPr>
          <w:rStyle w:val="SubtleEmphasis"/>
        </w:rPr>
      </w:pPr>
      <w:r>
        <w:rPr>
          <w:rStyle w:val="SubtleEmphasis"/>
        </w:rPr>
        <w:t>(T</w:t>
      </w:r>
      <w:r w:rsidRPr="00972FE8">
        <w:rPr>
          <w:rStyle w:val="SubtleEmphasis"/>
        </w:rPr>
        <w:t>he purpose of this document is show the client we understand what they have explained to us. It also serves as a guiding document to ensure we are all on the same page before moving forward.</w:t>
      </w:r>
      <w:r>
        <w:rPr>
          <w:rStyle w:val="SubtleEmphasis"/>
        </w:rPr>
        <w:t xml:space="preserve"> It should be brief (hence the name) no more than two pages. Don’t spend weeks on this. One or two days max. Use answers from the Client survey and the Communication Brief Worksheet to help you organize your thoughts.</w:t>
      </w:r>
      <w:r w:rsidRPr="00972FE8">
        <w:rPr>
          <w:rStyle w:val="SubtleEmphasis"/>
        </w:rPr>
        <w:t>)</w:t>
      </w:r>
    </w:p>
    <w:p w:rsidR="00E510A1" w:rsidRDefault="00E510A1" w:rsidP="00ED6726">
      <w:pPr>
        <w:pStyle w:val="Heading2"/>
      </w:pPr>
      <w:r>
        <w:t>Project Overview</w:t>
      </w:r>
    </w:p>
    <w:p w:rsidR="00E510A1" w:rsidRPr="00972FE8" w:rsidRDefault="00972FE8" w:rsidP="00E510A1">
      <w:pPr>
        <w:rPr>
          <w:rStyle w:val="SubtleEmphasis"/>
        </w:rPr>
      </w:pPr>
      <w:r w:rsidRPr="00972FE8">
        <w:rPr>
          <w:rStyle w:val="SubtleEmphasis"/>
        </w:rPr>
        <w:t>[Reiterate back to the client what is the overall goal of the website/project in a few brief sentences]</w:t>
      </w:r>
    </w:p>
    <w:p w:rsidR="00FC66CF" w:rsidRDefault="00FC66CF" w:rsidP="00FC66CF">
      <w:pPr>
        <w:pStyle w:val="Heading3"/>
      </w:pPr>
      <w:r>
        <w:t>Overall Goal:</w:t>
      </w:r>
      <w:r w:rsidRPr="00FC66CF">
        <w:t xml:space="preserve"> </w:t>
      </w:r>
    </w:p>
    <w:p w:rsidR="00FC66CF" w:rsidRPr="00972FE8" w:rsidRDefault="00972FE8" w:rsidP="00E510A1">
      <w:pPr>
        <w:rPr>
          <w:rStyle w:val="SubtleEmphasis"/>
        </w:rPr>
      </w:pPr>
      <w:r w:rsidRPr="00972FE8">
        <w:rPr>
          <w:rStyle w:val="SubtleEmphasis"/>
        </w:rPr>
        <w:t>[Plainly state what the goal is here again. This is for redundancy and scanning purposes to ensure they clearly understand we know the goal.</w:t>
      </w:r>
    </w:p>
    <w:p w:rsidR="00E510A1" w:rsidRDefault="00E510A1" w:rsidP="00ED6726">
      <w:pPr>
        <w:pStyle w:val="Heading2"/>
      </w:pPr>
      <w:r>
        <w:t>Target Audience</w:t>
      </w:r>
    </w:p>
    <w:p w:rsidR="007B77BC" w:rsidRDefault="00972FE8" w:rsidP="007B77BC">
      <w:pPr>
        <w:pStyle w:val="Heading3"/>
      </w:pPr>
      <w:r>
        <w:t>[descriptive name of audience A]</w:t>
      </w:r>
    </w:p>
    <w:p w:rsidR="00BB69FD" w:rsidRPr="00972FE8" w:rsidRDefault="00972FE8" w:rsidP="00BB69FD">
      <w:pPr>
        <w:rPr>
          <w:rStyle w:val="SubtleEmphasis"/>
        </w:rPr>
      </w:pPr>
      <w:r w:rsidRPr="00972FE8">
        <w:rPr>
          <w:rStyle w:val="SubtleEmphasis"/>
        </w:rPr>
        <w:t>[Break</w:t>
      </w:r>
      <w:r w:rsidR="007C26CA">
        <w:rPr>
          <w:rStyle w:val="SubtleEmphasis"/>
        </w:rPr>
        <w:t xml:space="preserve"> down who target audience “A</w:t>
      </w:r>
      <w:r w:rsidRPr="00972FE8">
        <w:rPr>
          <w:rStyle w:val="SubtleEmphasis"/>
        </w:rPr>
        <w:t>.</w:t>
      </w:r>
      <w:r w:rsidR="007C26CA">
        <w:rPr>
          <w:rStyle w:val="SubtleEmphasis"/>
        </w:rPr>
        <w:t>”</w:t>
      </w:r>
      <w:r w:rsidRPr="00972FE8">
        <w:rPr>
          <w:rStyle w:val="SubtleEmphasis"/>
        </w:rPr>
        <w:t xml:space="preserve"> Age, income, marital status, etc., are all items we want to know. Get as detailed as possible. We should be able to truly understand who this person is]</w:t>
      </w:r>
    </w:p>
    <w:p w:rsidR="00972FE8" w:rsidRPr="00972FE8" w:rsidRDefault="00972FE8" w:rsidP="00BB69FD">
      <w:pPr>
        <w:rPr>
          <w:rStyle w:val="SubtleEmphasis"/>
        </w:rPr>
      </w:pPr>
      <w:r w:rsidRPr="00972FE8">
        <w:rPr>
          <w:rStyle w:val="SubtleEmphasis"/>
        </w:rPr>
        <w:t>[There may be more than one audience type so add as many as needed]</w:t>
      </w:r>
    </w:p>
    <w:p w:rsidR="00E510A1" w:rsidRDefault="00E510A1" w:rsidP="00ED6726">
      <w:pPr>
        <w:pStyle w:val="Heading2"/>
      </w:pPr>
      <w:r>
        <w:t>Perception/Tone/Guidelines</w:t>
      </w:r>
    </w:p>
    <w:p w:rsidR="004A27BF" w:rsidRPr="00972FE8" w:rsidRDefault="00972FE8" w:rsidP="004A27BF">
      <w:pPr>
        <w:rPr>
          <w:rStyle w:val="SubtleEmphasis"/>
        </w:rPr>
      </w:pPr>
      <w:r>
        <w:rPr>
          <w:rStyle w:val="SubtleEmphasis"/>
        </w:rPr>
        <w:t>[This should explain how the target audience will respond to the new website]</w:t>
      </w:r>
    </w:p>
    <w:p w:rsidR="00E510A1" w:rsidRDefault="00E510A1" w:rsidP="00ED6726">
      <w:pPr>
        <w:pStyle w:val="Heading2"/>
      </w:pPr>
      <w:r>
        <w:t>Communication Strategy</w:t>
      </w:r>
    </w:p>
    <w:p w:rsidR="00ED6726" w:rsidRDefault="00972FE8" w:rsidP="00ED6726">
      <w:pPr>
        <w:rPr>
          <w:rStyle w:val="SubtleEmphasis"/>
        </w:rPr>
      </w:pPr>
      <w:r>
        <w:rPr>
          <w:rStyle w:val="SubtleEmphasis"/>
        </w:rPr>
        <w:t>[This section describes how we will meet our measurable goals (getting leads/sales/etc). Refer to the Comm Brief Worksheet for details.]</w:t>
      </w:r>
    </w:p>
    <w:p w:rsidR="0066265A" w:rsidRDefault="0066265A" w:rsidP="0066265A">
      <w:pPr>
        <w:pStyle w:val="Heading2"/>
      </w:pPr>
      <w:r>
        <w:t>Unique Selling Proposition</w:t>
      </w:r>
    </w:p>
    <w:p w:rsidR="0066265A" w:rsidRPr="00972FE8" w:rsidRDefault="0066265A" w:rsidP="00ED6726">
      <w:pPr>
        <w:rPr>
          <w:rStyle w:val="SubtleEmphasis"/>
        </w:rPr>
      </w:pPr>
      <w:r>
        <w:rPr>
          <w:rStyle w:val="SubtleEmphasis"/>
        </w:rPr>
        <w:t>[Why should people choose this product/service/website over others?]</w:t>
      </w:r>
    </w:p>
    <w:p w:rsidR="00972FE8" w:rsidRDefault="00E510A1" w:rsidP="00175A25">
      <w:pPr>
        <w:pStyle w:val="Heading2"/>
      </w:pPr>
      <w:r>
        <w:lastRenderedPageBreak/>
        <w:t>Single-Minded Message:</w:t>
      </w:r>
      <w:r w:rsidR="004A27BF">
        <w:t xml:space="preserve"> </w:t>
      </w:r>
    </w:p>
    <w:p w:rsidR="004A27BF" w:rsidRPr="00972FE8" w:rsidRDefault="00972FE8" w:rsidP="00972FE8">
      <w:pPr>
        <w:rPr>
          <w:rStyle w:val="SubtleEmphasis"/>
        </w:rPr>
      </w:pPr>
      <w:r w:rsidRPr="00972FE8">
        <w:rPr>
          <w:rStyle w:val="SubtleEmphasis"/>
        </w:rPr>
        <w:t>[should be one or two words that describes the overall message of the site]</w:t>
      </w:r>
    </w:p>
    <w:p w:rsidR="00FC66CF" w:rsidRPr="00FC66CF" w:rsidRDefault="00FC66CF" w:rsidP="00FC66CF">
      <w:r>
        <w:t>____________________________________________________________________________________</w:t>
      </w:r>
    </w:p>
    <w:p w:rsidR="00887F0D" w:rsidRDefault="00FC66CF" w:rsidP="00887F0D">
      <w:r>
        <w:t>I have read and approved this document:</w:t>
      </w:r>
    </w:p>
    <w:p w:rsidR="00887F0D" w:rsidRDefault="00887F0D" w:rsidP="00887F0D">
      <w:r>
        <w:t>Print Name: ________________________________</w:t>
      </w:r>
    </w:p>
    <w:p w:rsidR="00887F0D" w:rsidRDefault="00887F0D" w:rsidP="00887F0D">
      <w:r>
        <w:t>Signature: _________________________________</w:t>
      </w:r>
    </w:p>
    <w:p w:rsidR="00887F0D" w:rsidRDefault="00887F0D" w:rsidP="00887F0D">
      <w:r>
        <w:t>Position:  __________________________________</w:t>
      </w:r>
    </w:p>
    <w:p w:rsidR="00887F0D" w:rsidRDefault="00887F0D" w:rsidP="00887F0D">
      <w:r>
        <w:t>Date: _____________________________________</w:t>
      </w:r>
    </w:p>
    <w:p w:rsidR="00887F0D" w:rsidRDefault="00887F0D" w:rsidP="00887F0D"/>
    <w:p w:rsidR="00887F0D" w:rsidRPr="00887F0D" w:rsidRDefault="00887F0D" w:rsidP="00887F0D"/>
    <w:sectPr w:rsidR="00887F0D" w:rsidRPr="00887F0D" w:rsidSect="003D074B">
      <w:headerReference w:type="default" r:id="rId7"/>
      <w:footerReference w:type="default" r:id="rId8"/>
      <w:pgSz w:w="12240" w:h="15840"/>
      <w:pgMar w:top="18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FE8" w:rsidRDefault="00972FE8" w:rsidP="003D074B">
      <w:pPr>
        <w:spacing w:after="0" w:line="240" w:lineRule="auto"/>
      </w:pPr>
      <w:r>
        <w:separator/>
      </w:r>
    </w:p>
  </w:endnote>
  <w:endnote w:type="continuationSeparator" w:id="0">
    <w:p w:rsidR="00972FE8" w:rsidRDefault="00972FE8" w:rsidP="003D0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utura Hv">
    <w:altName w:val="Segoe UI Semibold"/>
    <w:charset w:val="00"/>
    <w:family w:val="swiss"/>
    <w:pitch w:val="variable"/>
    <w:sig w:usb0="00000001" w:usb1="00000000" w:usb2="00000000" w:usb3="00000000" w:csb0="0000009F" w:csb1="00000000"/>
  </w:font>
  <w:font w:name="Futura Md BT">
    <w:altName w:val="Lucida Sans Unicode"/>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FE8" w:rsidRDefault="00972FE8">
    <w:pPr>
      <w:pStyle w:val="Footer"/>
    </w:pPr>
    <w:r>
      <w:rPr>
        <w:noProof/>
      </w:rPr>
      <w:drawing>
        <wp:anchor distT="0" distB="0" distL="114300" distR="114300" simplePos="0" relativeHeight="251659264" behindDoc="1" locked="0" layoutInCell="1" allowOverlap="1">
          <wp:simplePos x="0" y="0"/>
          <wp:positionH relativeFrom="column">
            <wp:posOffset>3956050</wp:posOffset>
          </wp:positionH>
          <wp:positionV relativeFrom="paragraph">
            <wp:posOffset>-1861185</wp:posOffset>
          </wp:positionV>
          <wp:extent cx="2901950" cy="2489200"/>
          <wp:effectExtent l="19050" t="0" r="0" b="0"/>
          <wp:wrapNone/>
          <wp:docPr id="3" name="Picture 2" descr="corner-cr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crop-2.png"/>
                  <pic:cNvPicPr/>
                </pic:nvPicPr>
                <pic:blipFill>
                  <a:blip r:embed="rId1"/>
                  <a:stretch>
                    <a:fillRect/>
                  </a:stretch>
                </pic:blipFill>
                <pic:spPr>
                  <a:xfrm>
                    <a:off x="0" y="0"/>
                    <a:ext cx="2901950" cy="24892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FE8" w:rsidRDefault="00972FE8" w:rsidP="003D074B">
      <w:pPr>
        <w:spacing w:after="0" w:line="240" w:lineRule="auto"/>
      </w:pPr>
      <w:r>
        <w:separator/>
      </w:r>
    </w:p>
  </w:footnote>
  <w:footnote w:type="continuationSeparator" w:id="0">
    <w:p w:rsidR="00972FE8" w:rsidRDefault="00972FE8" w:rsidP="003D07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FE8" w:rsidRDefault="00972FE8">
    <w:pPr>
      <w:pStyle w:val="Header"/>
    </w:pPr>
    <w:r>
      <w:rPr>
        <w:noProof/>
      </w:rPr>
      <w:drawing>
        <wp:anchor distT="0" distB="0" distL="114300" distR="114300" simplePos="0" relativeHeight="251658240" behindDoc="1" locked="0" layoutInCell="1" allowOverlap="1">
          <wp:simplePos x="0" y="0"/>
          <wp:positionH relativeFrom="column">
            <wp:posOffset>-920750</wp:posOffset>
          </wp:positionH>
          <wp:positionV relativeFrom="paragraph">
            <wp:posOffset>-463550</wp:posOffset>
          </wp:positionV>
          <wp:extent cx="2903220" cy="2491740"/>
          <wp:effectExtent l="133350" t="95250" r="125730" b="60960"/>
          <wp:wrapNone/>
          <wp:docPr id="1" name="Picture 0" descr="corner-c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crop-1.png"/>
                  <pic:cNvPicPr/>
                </pic:nvPicPr>
                <pic:blipFill>
                  <a:blip r:embed="rId1"/>
                  <a:stretch>
                    <a:fillRect/>
                  </a:stretch>
                </pic:blipFill>
                <pic:spPr>
                  <a:xfrm>
                    <a:off x="0" y="0"/>
                    <a:ext cx="2903220" cy="2491740"/>
                  </a:xfrm>
                  <a:prstGeom prst="rect">
                    <a:avLst/>
                  </a:prstGeom>
                  <a:ln>
                    <a:noFill/>
                  </a:ln>
                  <a:effectLst>
                    <a:outerShdw blurRad="292100" dist="139700" dir="2700000" algn="tl" rotWithShape="0">
                      <a:srgbClr val="333333">
                        <a:alpha val="25000"/>
                      </a:srgbClr>
                    </a:outerShdw>
                  </a:effectLst>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attachedTemplate r:id="rId1"/>
  <w:defaultTabStop w:val="720"/>
  <w:characterSpacingControl w:val="doNotCompress"/>
  <w:hdrShapeDefaults>
    <o:shapedefaults v:ext="edit" spidmax="2050"/>
  </w:hdrShapeDefaults>
  <w:footnotePr>
    <w:footnote w:id="-1"/>
    <w:footnote w:id="0"/>
  </w:footnotePr>
  <w:endnotePr>
    <w:endnote w:id="-1"/>
    <w:endnote w:id="0"/>
  </w:endnotePr>
  <w:compat/>
  <w:rsids>
    <w:rsidRoot w:val="0069632D"/>
    <w:rsid w:val="000A2DCE"/>
    <w:rsid w:val="00167A19"/>
    <w:rsid w:val="00175A25"/>
    <w:rsid w:val="00184B9A"/>
    <w:rsid w:val="001A7AA9"/>
    <w:rsid w:val="00236761"/>
    <w:rsid w:val="002A6749"/>
    <w:rsid w:val="002C598F"/>
    <w:rsid w:val="002C6319"/>
    <w:rsid w:val="0037718A"/>
    <w:rsid w:val="003A450B"/>
    <w:rsid w:val="003D074B"/>
    <w:rsid w:val="004A27BF"/>
    <w:rsid w:val="004A7B4F"/>
    <w:rsid w:val="004F6C21"/>
    <w:rsid w:val="00551C4C"/>
    <w:rsid w:val="005757AB"/>
    <w:rsid w:val="006261E1"/>
    <w:rsid w:val="0066265A"/>
    <w:rsid w:val="0069632D"/>
    <w:rsid w:val="007B77BC"/>
    <w:rsid w:val="007C26CA"/>
    <w:rsid w:val="00810227"/>
    <w:rsid w:val="00811FC7"/>
    <w:rsid w:val="00887F0D"/>
    <w:rsid w:val="00972FE8"/>
    <w:rsid w:val="00B83B48"/>
    <w:rsid w:val="00BB5E94"/>
    <w:rsid w:val="00BB69FD"/>
    <w:rsid w:val="00BC7CE4"/>
    <w:rsid w:val="00BD34C1"/>
    <w:rsid w:val="00CA163D"/>
    <w:rsid w:val="00CF2411"/>
    <w:rsid w:val="00D0251C"/>
    <w:rsid w:val="00DB19BF"/>
    <w:rsid w:val="00DC2014"/>
    <w:rsid w:val="00E510A1"/>
    <w:rsid w:val="00ED6726"/>
    <w:rsid w:val="00EF6011"/>
    <w:rsid w:val="00FB4713"/>
    <w:rsid w:val="00FC6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713"/>
  </w:style>
  <w:style w:type="paragraph" w:styleId="Heading1">
    <w:name w:val="heading 1"/>
    <w:basedOn w:val="Normal"/>
    <w:next w:val="Subtitle"/>
    <w:link w:val="Heading1Char"/>
    <w:uiPriority w:val="9"/>
    <w:qFormat/>
    <w:rsid w:val="00FB4713"/>
    <w:pPr>
      <w:keepNext/>
      <w:keepLines/>
      <w:spacing w:before="120" w:after="0" w:line="240" w:lineRule="auto"/>
      <w:outlineLvl w:val="0"/>
    </w:pPr>
    <w:rPr>
      <w:rFonts w:ascii="Futura Hv" w:eastAsiaTheme="majorEastAsia" w:hAnsi="Futura Hv" w:cstheme="majorBidi"/>
      <w:bCs/>
      <w:color w:val="162732"/>
      <w:sz w:val="36"/>
      <w:szCs w:val="28"/>
    </w:rPr>
  </w:style>
  <w:style w:type="paragraph" w:styleId="Heading2">
    <w:name w:val="heading 2"/>
    <w:basedOn w:val="Normal"/>
    <w:next w:val="Normal"/>
    <w:link w:val="Heading2Char"/>
    <w:uiPriority w:val="9"/>
    <w:unhideWhenUsed/>
    <w:qFormat/>
    <w:rsid w:val="00FB4713"/>
    <w:pPr>
      <w:keepNext/>
      <w:keepLines/>
      <w:spacing w:before="120" w:after="240" w:line="240" w:lineRule="auto"/>
      <w:outlineLvl w:val="1"/>
    </w:pPr>
    <w:rPr>
      <w:rFonts w:ascii="Futura Md BT" w:eastAsiaTheme="majorEastAsia" w:hAnsi="Futura Md BT" w:cstheme="majorBidi"/>
      <w:bCs/>
      <w:color w:val="FAA634"/>
      <w:sz w:val="32"/>
      <w:szCs w:val="26"/>
    </w:rPr>
  </w:style>
  <w:style w:type="paragraph" w:styleId="Heading3">
    <w:name w:val="heading 3"/>
    <w:basedOn w:val="Normal"/>
    <w:next w:val="Normal"/>
    <w:link w:val="Heading3Char"/>
    <w:uiPriority w:val="9"/>
    <w:unhideWhenUsed/>
    <w:qFormat/>
    <w:rsid w:val="00DC2014"/>
    <w:pPr>
      <w:keepNext/>
      <w:keepLines/>
      <w:spacing w:before="200" w:after="240"/>
      <w:outlineLvl w:val="2"/>
    </w:pPr>
    <w:rPr>
      <w:rFonts w:ascii="Futura Md BT" w:eastAsiaTheme="majorEastAsia" w:hAnsi="Futura Md BT" w:cstheme="majorBidi"/>
      <w:bCs/>
      <w:i/>
      <w:caps/>
      <w:color w:val="F79646" w:themeColor="accent6"/>
      <w:sz w:val="24"/>
      <w:szCs w:val="24"/>
    </w:rPr>
  </w:style>
  <w:style w:type="paragraph" w:styleId="Heading4">
    <w:name w:val="heading 4"/>
    <w:basedOn w:val="Heading3"/>
    <w:next w:val="Normal"/>
    <w:link w:val="Heading4Char"/>
    <w:uiPriority w:val="9"/>
    <w:unhideWhenUsed/>
    <w:qFormat/>
    <w:rsid w:val="00DC2014"/>
    <w:pPr>
      <w:outlineLvl w:val="3"/>
    </w:pPr>
  </w:style>
  <w:style w:type="paragraph" w:styleId="Heading5">
    <w:name w:val="heading 5"/>
    <w:basedOn w:val="Normal"/>
    <w:next w:val="Normal"/>
    <w:link w:val="Heading5Char"/>
    <w:uiPriority w:val="9"/>
    <w:unhideWhenUsed/>
    <w:qFormat/>
    <w:rsid w:val="00BB69F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13"/>
    <w:rPr>
      <w:rFonts w:ascii="Futura Hv" w:eastAsiaTheme="majorEastAsia" w:hAnsi="Futura Hv" w:cstheme="majorBidi"/>
      <w:bCs/>
      <w:color w:val="162732"/>
      <w:sz w:val="36"/>
      <w:szCs w:val="28"/>
    </w:rPr>
  </w:style>
  <w:style w:type="character" w:customStyle="1" w:styleId="Heading2Char">
    <w:name w:val="Heading 2 Char"/>
    <w:basedOn w:val="DefaultParagraphFont"/>
    <w:link w:val="Heading2"/>
    <w:uiPriority w:val="9"/>
    <w:rsid w:val="00FB4713"/>
    <w:rPr>
      <w:rFonts w:ascii="Futura Md BT" w:eastAsiaTheme="majorEastAsia" w:hAnsi="Futura Md BT" w:cstheme="majorBidi"/>
      <w:bCs/>
      <w:color w:val="FAA634"/>
      <w:sz w:val="32"/>
      <w:szCs w:val="26"/>
    </w:rPr>
  </w:style>
  <w:style w:type="character" w:customStyle="1" w:styleId="Heading3Char">
    <w:name w:val="Heading 3 Char"/>
    <w:basedOn w:val="DefaultParagraphFont"/>
    <w:link w:val="Heading3"/>
    <w:uiPriority w:val="9"/>
    <w:rsid w:val="00DC2014"/>
    <w:rPr>
      <w:rFonts w:ascii="Futura Md BT" w:eastAsiaTheme="majorEastAsia" w:hAnsi="Futura Md BT" w:cstheme="majorBidi"/>
      <w:bCs/>
      <w:i/>
      <w:caps/>
      <w:color w:val="F79646" w:themeColor="accent6"/>
      <w:sz w:val="24"/>
      <w:szCs w:val="24"/>
    </w:rPr>
  </w:style>
  <w:style w:type="paragraph" w:styleId="Subtitle">
    <w:name w:val="Subtitle"/>
    <w:basedOn w:val="Normal"/>
    <w:next w:val="Normal"/>
    <w:link w:val="SubtitleChar"/>
    <w:uiPriority w:val="11"/>
    <w:qFormat/>
    <w:rsid w:val="00FB4713"/>
    <w:pPr>
      <w:numPr>
        <w:ilvl w:val="1"/>
      </w:numPr>
      <w:spacing w:after="240" w:line="240" w:lineRule="auto"/>
    </w:pPr>
    <w:rPr>
      <w:rFonts w:ascii="Futura Md BT" w:eastAsiaTheme="majorEastAsia" w:hAnsi="Futura Md BT" w:cstheme="majorBidi"/>
      <w:iCs/>
      <w:caps/>
      <w:color w:val="FAA634"/>
      <w:spacing w:val="15"/>
      <w:sz w:val="24"/>
      <w:szCs w:val="24"/>
    </w:rPr>
  </w:style>
  <w:style w:type="character" w:customStyle="1" w:styleId="SubtitleChar">
    <w:name w:val="Subtitle Char"/>
    <w:basedOn w:val="DefaultParagraphFont"/>
    <w:link w:val="Subtitle"/>
    <w:uiPriority w:val="11"/>
    <w:rsid w:val="00FB4713"/>
    <w:rPr>
      <w:rFonts w:ascii="Futura Md BT" w:eastAsiaTheme="majorEastAsia" w:hAnsi="Futura Md BT" w:cstheme="majorBidi"/>
      <w:iCs/>
      <w:caps/>
      <w:color w:val="FAA634"/>
      <w:spacing w:val="15"/>
      <w:sz w:val="24"/>
      <w:szCs w:val="24"/>
    </w:rPr>
  </w:style>
  <w:style w:type="paragraph" w:styleId="Header">
    <w:name w:val="header"/>
    <w:basedOn w:val="Normal"/>
    <w:link w:val="HeaderChar"/>
    <w:uiPriority w:val="99"/>
    <w:semiHidden/>
    <w:unhideWhenUsed/>
    <w:rsid w:val="003D07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074B"/>
    <w:rPr>
      <w:rFonts w:ascii="Calibri" w:eastAsia="Calibri" w:hAnsi="Calibri" w:cs="Times New Roman"/>
    </w:rPr>
  </w:style>
  <w:style w:type="paragraph" w:styleId="Footer">
    <w:name w:val="footer"/>
    <w:basedOn w:val="Normal"/>
    <w:link w:val="FooterChar"/>
    <w:uiPriority w:val="99"/>
    <w:semiHidden/>
    <w:unhideWhenUsed/>
    <w:rsid w:val="003D07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074B"/>
    <w:rPr>
      <w:rFonts w:ascii="Calibri" w:eastAsia="Calibri" w:hAnsi="Calibri" w:cs="Times New Roman"/>
    </w:rPr>
  </w:style>
  <w:style w:type="paragraph" w:styleId="BalloonText">
    <w:name w:val="Balloon Text"/>
    <w:basedOn w:val="Normal"/>
    <w:link w:val="BalloonTextChar"/>
    <w:uiPriority w:val="99"/>
    <w:semiHidden/>
    <w:unhideWhenUsed/>
    <w:rsid w:val="003D0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74B"/>
    <w:rPr>
      <w:rFonts w:ascii="Tahoma" w:eastAsia="Calibri" w:hAnsi="Tahoma" w:cs="Tahoma"/>
      <w:sz w:val="16"/>
      <w:szCs w:val="16"/>
    </w:rPr>
  </w:style>
  <w:style w:type="character" w:customStyle="1" w:styleId="Heading4Char">
    <w:name w:val="Heading 4 Char"/>
    <w:basedOn w:val="DefaultParagraphFont"/>
    <w:link w:val="Heading4"/>
    <w:uiPriority w:val="9"/>
    <w:rsid w:val="00DC2014"/>
    <w:rPr>
      <w:rFonts w:ascii="Futura Md BT" w:eastAsiaTheme="majorEastAsia" w:hAnsi="Futura Md BT" w:cstheme="majorBidi"/>
      <w:bCs/>
      <w:caps/>
      <w:color w:val="F79646" w:themeColor="accent6"/>
      <w:sz w:val="24"/>
      <w:szCs w:val="24"/>
    </w:rPr>
  </w:style>
  <w:style w:type="character" w:customStyle="1" w:styleId="Heading5Char">
    <w:name w:val="Heading 5 Char"/>
    <w:basedOn w:val="DefaultParagraphFont"/>
    <w:link w:val="Heading5"/>
    <w:uiPriority w:val="9"/>
    <w:rsid w:val="00BB69FD"/>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972FE8"/>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Sebo%20Corp%20Info\Letterhead%20-%20Fax\Sebo%20Marketing%20Letterhead%20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22AC6-6947-42F2-A33B-ECDA6AE3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Sebo Marketing Letterhead 2012</Template>
  <TotalTime>32</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Autobots, transform!</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Rakozy</dc:creator>
  <cp:lastModifiedBy>jonny.webb</cp:lastModifiedBy>
  <cp:revision>10</cp:revision>
  <dcterms:created xsi:type="dcterms:W3CDTF">2014-04-21T17:53:00Z</dcterms:created>
  <dcterms:modified xsi:type="dcterms:W3CDTF">2014-04-24T00:12:00Z</dcterms:modified>
</cp:coreProperties>
</file>